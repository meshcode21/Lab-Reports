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335E56">
      <w:pPr>
        <w:bidi w:val="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lang w:val="en-US"/>
        </w:rPr>
        <w:t>Tribhuvan University</w:t>
      </w:r>
    </w:p>
    <w:p w14:paraId="7C098E79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Institute Of Science and Technology</w:t>
      </w:r>
    </w:p>
    <w:p w14:paraId="78626503">
      <w:pPr>
        <w:bidi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Prithvi Narayan Campus</w:t>
      </w:r>
    </w:p>
    <w:p w14:paraId="2842BE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BSc.CSIT Program</w:t>
      </w:r>
    </w:p>
    <w:p w14:paraId="553AF5C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3780A75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1936115</wp:posOffset>
            </wp:positionH>
            <wp:positionV relativeFrom="paragraph">
              <wp:posOffset>40005</wp:posOffset>
            </wp:positionV>
            <wp:extent cx="1401445" cy="1490345"/>
            <wp:effectExtent l="0" t="0" r="8255" b="14605"/>
            <wp:wrapNone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3039745" y="3586480"/>
                      <a:ext cx="1401445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2388F1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09EE7C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5BCF58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B91658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671112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CA9791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A44076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9BF9E0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5325BA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  <w:t>PRACTICAL REPORT</w:t>
      </w:r>
    </w:p>
    <w:p w14:paraId="77D2A0A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( Statistics II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)</w:t>
      </w:r>
    </w:p>
    <w:p w14:paraId="58B4FC0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67465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118745</wp:posOffset>
                </wp:positionV>
                <wp:extent cx="767715" cy="1605280"/>
                <wp:effectExtent l="15875" t="15875" r="16510" b="1714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95345" y="5448935"/>
                          <a:ext cx="767715" cy="1605280"/>
                          <a:chOff x="8641" y="3937"/>
                          <a:chExt cx="1209" cy="339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9227" y="3937"/>
                            <a:ext cx="37" cy="3391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8641" y="4425"/>
                            <a:ext cx="30" cy="2415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9820" y="4425"/>
                            <a:ext cx="30" cy="2415"/>
                          </a:xfrm>
                          <a:prstGeom prst="line">
                            <a:avLst/>
                          </a:prstGeom>
                          <a:ln w="31750" cap="rnd">
                            <a:solidFill>
                              <a:prstClr val="black"/>
                            </a:solidFill>
                            <a:round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pt;margin-top:9.35pt;height:126.4pt;width:60.45pt;z-index:251660288;mso-width-relative:page;mso-height-relative:page;" coordorigin="8641,3937" coordsize="1209,3390" o:gfxdata="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CcSoSjaAAAA&#10;CgEAAA8AAAAAAAAAAQAgAAAAIgAAAGRycy9kb3ducmV2LnhtbFBLAQIUABQAAAAIAIdO4kDRxo++&#10;jQIAAAIIAAAOAAAAAAAAAAEAIAAAACkBAABkcnMvZTJvRG9jLnhtbFBLBQYAAAAABgAGAFkBAAAo&#10;BgAAAAA=&#10;">
                <o:lock v:ext="edit" aspectratio="f"/>
                <v:line id="_x0000_s1026" o:spid="_x0000_s1026" o:spt="20" style="position:absolute;left:9227;top:3937;flip:x;height:3391;width:37;" filled="f" stroked="t" coordsize="21600,21600" o:gfxdata="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MS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8641;top:4425;height:2415;width:30;" filled="f" stroked="t" coordsize="21600,21600" o:gfxdata="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iRvT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  <v:line id="_x0000_s1026" o:spid="_x0000_s1026" o:spt="20" style="position:absolute;left:9820;top:4425;height:2415;width:30;" filled="f" stroked="t" coordsize="21600,21600" o:gfxdata="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CY8vQAA&#10;ANoAAAAPAAAAAAAAAAEAIAAAACIAAABkcnMvZG93bnJldi54bWxQSwECFAAUAAAACACHTuJAMy8F&#10;njsAAAA5AAAAEAAAAAAAAAABACAAAAAMAQAAZHJzL3NoYXBleG1sLnhtbFBLBQYAAAAABgAGAFsB&#10;AAC2AwAAAAA=&#10;">
                  <v:fill on="f" focussize="0,0"/>
                  <v:stroke weight="2.5pt" color="#000000" joinstyle="round" endcap="round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89473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7D789E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40960B2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A0220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6FACD2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F2216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F367D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90CA8C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3649780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6DC88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Submitted  To</w:t>
      </w:r>
    </w:p>
    <w:p w14:paraId="49AD1B3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Mr. Chudamani Subedi</w:t>
      </w:r>
    </w:p>
    <w:p w14:paraId="411DA3F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Department of Computer Science &amp; Information Technology</w:t>
      </w:r>
    </w:p>
    <w:p w14:paraId="2D70580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Prithvi Narayan Campus, Pokhara</w:t>
      </w:r>
    </w:p>
    <w:p w14:paraId="50B9F28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D45981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Submitted By </w:t>
      </w:r>
    </w:p>
    <w:p w14:paraId="3BA2D87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  <w:t>Mahesh Kumar Udas</w:t>
      </w:r>
    </w:p>
    <w:p w14:paraId="716C6A0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Roll No. 21</w:t>
      </w:r>
    </w:p>
    <w:p w14:paraId="0348AEC8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2080 Batch</w:t>
      </w:r>
    </w:p>
    <w:p w14:paraId="2392D160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7287D06F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US"/>
        </w:rPr>
      </w:pPr>
    </w:p>
    <w:p w14:paraId="0D13F8D7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>2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Year / 3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  <w:t xml:space="preserve"> Semester</w:t>
      </w:r>
    </w:p>
    <w:sectPr>
      <w:pgSz w:w="11906" w:h="16838"/>
      <w:pgMar w:top="1152" w:right="1800" w:bottom="576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E72B3"/>
    <w:rsid w:val="09002D28"/>
    <w:rsid w:val="15C93989"/>
    <w:rsid w:val="15DB6377"/>
    <w:rsid w:val="171A09FD"/>
    <w:rsid w:val="17A2351C"/>
    <w:rsid w:val="198B0E4B"/>
    <w:rsid w:val="1F3F781F"/>
    <w:rsid w:val="1FD75CE2"/>
    <w:rsid w:val="25245027"/>
    <w:rsid w:val="2C983539"/>
    <w:rsid w:val="2E0F5EA0"/>
    <w:rsid w:val="324C0413"/>
    <w:rsid w:val="32D373F3"/>
    <w:rsid w:val="36701DDD"/>
    <w:rsid w:val="381166A9"/>
    <w:rsid w:val="3B306EA8"/>
    <w:rsid w:val="3F4D35EB"/>
    <w:rsid w:val="414F2037"/>
    <w:rsid w:val="41760DE5"/>
    <w:rsid w:val="43EA2075"/>
    <w:rsid w:val="51D756D4"/>
    <w:rsid w:val="53791ED8"/>
    <w:rsid w:val="55723134"/>
    <w:rsid w:val="57021F5E"/>
    <w:rsid w:val="58BE2FA8"/>
    <w:rsid w:val="5BBC6CAB"/>
    <w:rsid w:val="5F497908"/>
    <w:rsid w:val="625F1D0D"/>
    <w:rsid w:val="63231FB4"/>
    <w:rsid w:val="73E6456E"/>
    <w:rsid w:val="754A1C8D"/>
    <w:rsid w:val="7D7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sh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288</Characters>
  <Lines>0</Lines>
  <Paragraphs>0</Paragraphs>
  <TotalTime>12</TotalTime>
  <ScaleCrop>false</ScaleCrop>
  <LinksUpToDate>false</LinksUpToDate>
  <CharactersWithSpaces>324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2024-01-27T11:13:00Z</dcterms:created>
  <dc:creator>Mahesh</dc:creator>
  <cp:lastModifiedBy>Mahesh Stha</cp:lastModifiedBy>
  <dcterms:modified xsi:type="dcterms:W3CDTF">2025-04-08T09:02:26Z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2743FC4513E8483CAE8B6B00C839EA61_11</vt:lpwstr>
  </property>
</Properties>
</file>